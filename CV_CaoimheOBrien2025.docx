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080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80"/>
      </w:tblGrid>
      <w:tr w:rsidR="001B2ABD" w14:paraId="74F821A3" w14:textId="77777777" w:rsidTr="31E2B437">
        <w:trPr>
          <w:trHeight w:val="1814"/>
        </w:trPr>
        <w:tc>
          <w:tcPr>
            <w:tcW w:w="3600" w:type="dxa"/>
            <w:vAlign w:val="bottom"/>
          </w:tcPr>
          <w:p w14:paraId="32784747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10EE8350" wp14:editId="5D048826">
                      <wp:simplePos x="0" y="0"/>
                      <wp:positionH relativeFrom="column">
                        <wp:posOffset>-38735</wp:posOffset>
                      </wp:positionH>
                      <wp:positionV relativeFrom="page">
                        <wp:posOffset>240030</wp:posOffset>
                      </wp:positionV>
                      <wp:extent cx="2122805" cy="2080895"/>
                      <wp:effectExtent l="19050" t="19050" r="29845" b="33655"/>
                      <wp:wrapTight wrapText="bothSides">
                        <wp:wrapPolygon edited="0">
                          <wp:start x="8723" y="-198"/>
                          <wp:lineTo x="6784" y="-198"/>
                          <wp:lineTo x="2520" y="1977"/>
                          <wp:lineTo x="2520" y="2966"/>
                          <wp:lineTo x="-194" y="6130"/>
                          <wp:lineTo x="-194" y="13842"/>
                          <wp:lineTo x="388" y="15622"/>
                          <wp:lineTo x="2714" y="19181"/>
                          <wp:lineTo x="7560" y="21752"/>
                          <wp:lineTo x="8335" y="21752"/>
                          <wp:lineTo x="13181" y="21752"/>
                          <wp:lineTo x="13569" y="21752"/>
                          <wp:lineTo x="18802" y="18983"/>
                          <wp:lineTo x="21128" y="15622"/>
                          <wp:lineTo x="21710" y="12655"/>
                          <wp:lineTo x="21710" y="8503"/>
                          <wp:lineTo x="21128" y="6130"/>
                          <wp:lineTo x="19190" y="3164"/>
                          <wp:lineTo x="18996" y="2175"/>
                          <wp:lineTo x="14344" y="-198"/>
                          <wp:lineTo x="12793" y="-198"/>
                          <wp:lineTo x="8723" y="-198"/>
                        </wp:wrapPolygon>
                      </wp:wrapTight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080895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l="-359" t="-24351" r="359" b="-4181"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 xmlns:a14="http://schemas.microsoft.com/office/drawing/2010/main" xmlns:arto="http://schemas.microsoft.com/office/word/2006/arto">
                  <w:pict>
                    <v:oval id="Oval 2" style="position:absolute;margin-left:-3.05pt;margin-top:18.9pt;width:167.15pt;height:163.8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spid="_x0000_s1026" strokecolor="#94b6d2 [3204]" strokeweight="5pt" w14:anchorId="292626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">
                      <v:fill type="frame" o:title="" recolor="t" rotate="t" r:id="rId9"/>
                      <v:stroke joinstyle="miter"/>
                      <w10:wrap type="tight" anchory="page"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14:paraId="4B533500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80" w:type="dxa"/>
            <w:vAlign w:val="bottom"/>
          </w:tcPr>
          <w:p w14:paraId="6628F592" w14:textId="77777777" w:rsidR="001B0C44" w:rsidRDefault="003904D6" w:rsidP="001B0C44">
            <w:pPr>
              <w:pStyle w:val="Title"/>
            </w:pPr>
            <w:r>
              <w:t>Caoimhe O'Brien</w:t>
            </w:r>
          </w:p>
          <w:p w14:paraId="75A5CEB6" w14:textId="56A91C4B" w:rsidR="001B2ABD" w:rsidRPr="001B0C44" w:rsidRDefault="007D6513" w:rsidP="001B0C44">
            <w:pPr>
              <w:pStyle w:val="Title"/>
            </w:pPr>
            <w:r w:rsidRPr="1830917D">
              <w:rPr>
                <w:i/>
                <w:iCs/>
                <w:sz w:val="16"/>
                <w:szCs w:val="16"/>
              </w:rPr>
              <w:t xml:space="preserve">Second YEAR </w:t>
            </w:r>
            <w:r w:rsidR="00E30DAD" w:rsidRPr="1830917D">
              <w:rPr>
                <w:i/>
                <w:iCs/>
                <w:sz w:val="16"/>
                <w:szCs w:val="16"/>
              </w:rPr>
              <w:t xml:space="preserve">Computing in </w:t>
            </w:r>
            <w:r w:rsidR="6E151F32" w:rsidRPr="1830917D">
              <w:rPr>
                <w:i/>
                <w:iCs/>
                <w:sz w:val="16"/>
                <w:szCs w:val="16"/>
              </w:rPr>
              <w:t>Interactive</w:t>
            </w:r>
            <w:r w:rsidRPr="1830917D">
              <w:rPr>
                <w:i/>
                <w:iCs/>
                <w:sz w:val="16"/>
                <w:szCs w:val="16"/>
              </w:rPr>
              <w:t xml:space="preserve"> Digital </w:t>
            </w:r>
            <w:r w:rsidR="00C919F7" w:rsidRPr="1830917D">
              <w:rPr>
                <w:i/>
                <w:iCs/>
                <w:sz w:val="16"/>
                <w:szCs w:val="16"/>
              </w:rPr>
              <w:t xml:space="preserve">art and </w:t>
            </w:r>
            <w:r w:rsidRPr="1830917D">
              <w:rPr>
                <w:i/>
                <w:iCs/>
                <w:sz w:val="16"/>
                <w:szCs w:val="16"/>
              </w:rPr>
              <w:t>Design Student</w:t>
            </w:r>
            <w:r w:rsidR="001B0C44" w:rsidRPr="1830917D">
              <w:rPr>
                <w:i/>
                <w:iCs/>
                <w:sz w:val="28"/>
                <w:szCs w:val="28"/>
              </w:rPr>
              <w:t xml:space="preserve"> </w:t>
            </w:r>
          </w:p>
        </w:tc>
      </w:tr>
      <w:tr w:rsidR="001B2ABD" w14:paraId="62552F45" w14:textId="77777777" w:rsidTr="31E2B437">
        <w:trPr>
          <w:trHeight w:val="10849"/>
        </w:trPr>
        <w:tc>
          <w:tcPr>
            <w:tcW w:w="3600" w:type="dxa"/>
          </w:tcPr>
          <w:sdt>
            <w:sdtPr>
              <w:id w:val="-1711873194"/>
              <w:placeholder>
                <w:docPart w:val="17CDAA06550E4DD382D226BDAEF8BD6E"/>
              </w:placeholder>
              <w:temporary/>
              <w:showingPlcHdr/>
              <w15:appearance w15:val="hidden"/>
            </w:sdtPr>
            <w:sdtContent>
              <w:p w14:paraId="6E2F5E6D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00C75C43" w14:textId="69CAAE1C" w:rsidR="00036450" w:rsidRDefault="002139B3" w:rsidP="00AA4362">
            <w:r>
              <w:t xml:space="preserve">I am an enthusiastic </w:t>
            </w:r>
            <w:r w:rsidR="005C5838">
              <w:t>second</w:t>
            </w:r>
            <w:r>
              <w:t xml:space="preserve"> year </w:t>
            </w:r>
            <w:r w:rsidR="00772651">
              <w:t xml:space="preserve">computing student, hoping to </w:t>
            </w:r>
            <w:r w:rsidR="0071171D">
              <w:t>enter</w:t>
            </w:r>
            <w:r w:rsidR="00772651">
              <w:t xml:space="preserve"> the UX/UI design and development industry. </w:t>
            </w:r>
            <w:r w:rsidR="00124856">
              <w:t xml:space="preserve">I </w:t>
            </w:r>
            <w:r w:rsidR="00737D57">
              <w:t xml:space="preserve">have </w:t>
            </w:r>
            <w:r w:rsidR="0071171D">
              <w:t>proficiency</w:t>
            </w:r>
            <w:r w:rsidR="00B22E65">
              <w:t xml:space="preserve"> in HTML, Python</w:t>
            </w:r>
            <w:r w:rsidR="005C393E">
              <w:t xml:space="preserve">, </w:t>
            </w:r>
            <w:proofErr w:type="spellStart"/>
            <w:r w:rsidR="005C393E">
              <w:t>Javascript</w:t>
            </w:r>
            <w:proofErr w:type="spellEnd"/>
            <w:r w:rsidR="00B22E65">
              <w:t xml:space="preserve"> and C++. </w:t>
            </w:r>
          </w:p>
          <w:p w14:paraId="11C67388" w14:textId="36BB3770" w:rsidR="009A1BD0" w:rsidRDefault="009A1BD0" w:rsidP="00AA4362">
            <w:r>
              <w:t xml:space="preserve">I have my full driver’s </w:t>
            </w:r>
            <w:proofErr w:type="spellStart"/>
            <w:r>
              <w:t>licence</w:t>
            </w:r>
            <w:proofErr w:type="spellEnd"/>
            <w:r>
              <w:t xml:space="preserve"> and I have my own car for transport. </w:t>
            </w:r>
          </w:p>
          <w:p w14:paraId="724C7464" w14:textId="790EEB64" w:rsidR="3841B442" w:rsidRDefault="3841B442">
            <w:r>
              <w:t>I am a student representative for my course</w:t>
            </w:r>
            <w:r w:rsidR="004F5626">
              <w:t xml:space="preserve">. I am also attending the Dingle Animation Festival with the University, March </w:t>
            </w:r>
            <w:r w:rsidR="00E430B6">
              <w:t>21</w:t>
            </w:r>
            <w:r w:rsidR="00E430B6" w:rsidRPr="00E430B6">
              <w:rPr>
                <w:vertAlign w:val="superscript"/>
              </w:rPr>
              <w:t>st</w:t>
            </w:r>
            <w:r w:rsidR="00E430B6">
              <w:t xml:space="preserve"> to 22</w:t>
            </w:r>
            <w:r w:rsidR="00E430B6" w:rsidRPr="00E430B6">
              <w:rPr>
                <w:vertAlign w:val="superscript"/>
              </w:rPr>
              <w:t>nd</w:t>
            </w:r>
            <w:r w:rsidR="00E430B6">
              <w:t xml:space="preserve"> 2025. </w:t>
            </w:r>
          </w:p>
          <w:sdt>
            <w:sdtPr>
              <w:id w:val="-1954003311"/>
              <w:placeholder>
                <w:docPart w:val="0FA115462B3845EC999BBEAA6F873D3D"/>
              </w:placeholder>
              <w:temporary/>
              <w:showingPlcHdr/>
              <w15:appearance w15:val="hidden"/>
            </w:sdtPr>
            <w:sdtContent>
              <w:p w14:paraId="7B2B2458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871D24F9D7434330BDDDC0DD5EAF2B89"/>
              </w:placeholder>
              <w:temporary/>
              <w:showingPlcHdr/>
              <w15:appearance w15:val="hidden"/>
            </w:sdtPr>
            <w:sdtContent>
              <w:p w14:paraId="411E320A" w14:textId="77777777" w:rsidR="004D3011" w:rsidRDefault="004D3011" w:rsidP="004D3011">
                <w:r w:rsidRPr="004D3011">
                  <w:t>PHONE:</w:t>
                </w:r>
              </w:p>
            </w:sdtContent>
          </w:sdt>
          <w:p w14:paraId="408F42A2" w14:textId="17CEEE62" w:rsidR="00902FB7" w:rsidRPr="000B4F4B" w:rsidRDefault="003904D6" w:rsidP="004D3011">
            <w:pPr>
              <w:rPr>
                <w:rStyle w:val="Hyperlink"/>
              </w:rPr>
            </w:pPr>
            <w:r w:rsidRPr="000B4F4B">
              <w:rPr>
                <w:rStyle w:val="Hyperlink"/>
              </w:rPr>
              <w:t xml:space="preserve">085 236 3576 </w:t>
            </w:r>
          </w:p>
          <w:p w14:paraId="2EA6DDC5" w14:textId="7FC5B9AA" w:rsidR="00902FB7" w:rsidRDefault="00902FB7" w:rsidP="004D3011">
            <w:r>
              <w:t>LinkedIn:</w:t>
            </w:r>
          </w:p>
          <w:p w14:paraId="2E057AE2" w14:textId="207C808B" w:rsidR="00A74F3D" w:rsidRDefault="00A74F3D" w:rsidP="004D3011">
            <w:hyperlink r:id="rId10" w:history="1">
              <w:r w:rsidRPr="00471DDF">
                <w:rPr>
                  <w:rStyle w:val="Hyperlink"/>
                </w:rPr>
                <w:t>www.linkedin.com/in/caoimhe-o-brien-8808b5307</w:t>
              </w:r>
            </w:hyperlink>
          </w:p>
          <w:sdt>
            <w:sdtPr>
              <w:id w:val="-240260293"/>
              <w:placeholder>
                <w:docPart w:val="0FEEE0097FAC4128886BDF4D5CE7DE35"/>
              </w:placeholder>
              <w:temporary/>
              <w:showingPlcHdr/>
              <w15:appearance w15:val="hidden"/>
            </w:sdtPr>
            <w:sdtContent>
              <w:p w14:paraId="16544DBD" w14:textId="77777777" w:rsidR="004D3011" w:rsidRDefault="004D3011" w:rsidP="004D3011">
                <w:r w:rsidRPr="004D3011">
                  <w:t>EMAIL:</w:t>
                </w:r>
              </w:p>
            </w:sdtContent>
          </w:sdt>
          <w:p w14:paraId="3B371983" w14:textId="62F0F10A" w:rsidR="00036450" w:rsidRDefault="003904D6" w:rsidP="004D3011">
            <w:hyperlink r:id="rId11" w:history="1">
              <w:r w:rsidRPr="00F3086F">
                <w:rPr>
                  <w:rStyle w:val="Hyperlink"/>
                </w:rPr>
                <w:t>caoimheob24@gmail.com</w:t>
              </w:r>
            </w:hyperlink>
            <w:r w:rsidR="002B2974">
              <w:t xml:space="preserve"> (personal)</w:t>
            </w:r>
          </w:p>
          <w:p w14:paraId="2EA4D587" w14:textId="103D9112" w:rsidR="00902FB7" w:rsidRPr="001B295C" w:rsidRDefault="003904D6" w:rsidP="004D3011">
            <w:pPr>
              <w:rPr>
                <w:rStyle w:val="Hyperlink"/>
                <w:color w:val="auto"/>
                <w:u w:val="none"/>
              </w:rPr>
            </w:pPr>
            <w:hyperlink r:id="rId12" w:history="1">
              <w:r w:rsidRPr="00F3086F">
                <w:rPr>
                  <w:rStyle w:val="Hyperlink"/>
                </w:rPr>
                <w:t>C00297178@setu.ie</w:t>
              </w:r>
            </w:hyperlink>
            <w:r w:rsidR="002B2974">
              <w:t xml:space="preserve"> (university) </w:t>
            </w:r>
          </w:p>
          <w:p w14:paraId="1F4706D9" w14:textId="1E85B78C" w:rsidR="003904D6" w:rsidRDefault="003904D6" w:rsidP="003904D6">
            <w:pPr>
              <w:pStyle w:val="Heading3"/>
            </w:pPr>
            <w:r>
              <w:t>Location</w:t>
            </w:r>
          </w:p>
          <w:p w14:paraId="32AB4717" w14:textId="121C3403" w:rsidR="003904D6" w:rsidRDefault="003904D6" w:rsidP="003904D6">
            <w:r>
              <w:t xml:space="preserve">Y21 E243. </w:t>
            </w:r>
          </w:p>
          <w:p w14:paraId="37FF5AE5" w14:textId="3F521809" w:rsidR="003904D6" w:rsidRPr="003904D6" w:rsidRDefault="003904D6" w:rsidP="003904D6">
            <w:r>
              <w:t>The Oaks, Tomona, Kiltealy,</w:t>
            </w:r>
            <w:r w:rsidR="00166B6C">
              <w:t xml:space="preserve"> Enniscorthy, Co. Wexford. </w:t>
            </w:r>
          </w:p>
          <w:sdt>
            <w:sdtPr>
              <w:id w:val="-1444214663"/>
              <w:placeholder>
                <w:docPart w:val="BDA585A9C9C34234B2415D7DD0AB2E70"/>
              </w:placeholder>
              <w:temporary/>
              <w:showingPlcHdr/>
              <w15:appearance w15:val="hidden"/>
            </w:sdtPr>
            <w:sdtContent>
              <w:p w14:paraId="4BDA85DD" w14:textId="5A56D3E9" w:rsidR="004D3011" w:rsidRPr="00CB0055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05979BC5" w14:textId="121FCB22" w:rsidR="00BE0F68" w:rsidRPr="00BE0F68" w:rsidRDefault="00F04C88" w:rsidP="00D91CD6">
            <w:pPr>
              <w:pStyle w:val="Heading3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2"/>
              </w:rPr>
            </w:pPr>
            <w:r>
              <w:rPr>
                <w:rFonts w:asciiTheme="minorHAnsi" w:eastAsiaTheme="minorEastAsia" w:hAnsiTheme="minorHAnsi" w:cstheme="minorBidi"/>
                <w:bCs/>
                <w:caps w:val="0"/>
                <w:color w:val="auto"/>
                <w:sz w:val="18"/>
                <w:szCs w:val="22"/>
              </w:rPr>
              <w:t xml:space="preserve">Acting: </w:t>
            </w:r>
            <w:r w:rsidR="002B332F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2"/>
              </w:rPr>
              <w:t xml:space="preserve">I </w:t>
            </w:r>
            <w:r w:rsidR="001B162B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2"/>
              </w:rPr>
              <w:t xml:space="preserve">am </w:t>
            </w:r>
            <w:r w:rsidR="00D40DEB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2"/>
              </w:rPr>
              <w:t xml:space="preserve">part of the main cast involved in </w:t>
            </w:r>
            <w:r w:rsidR="002B332F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2"/>
              </w:rPr>
              <w:t>musicals (April-July) and Pantomimes (September-December)</w:t>
            </w:r>
            <w:r w:rsidR="00D40DEB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2"/>
              </w:rPr>
              <w:t xml:space="preserve"> with Rathnure Pantomime Society</w:t>
            </w:r>
            <w:r w:rsidR="001B162B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2"/>
              </w:rPr>
              <w:t xml:space="preserve">. </w:t>
            </w:r>
          </w:p>
          <w:p w14:paraId="31AC7E31" w14:textId="2F8CEA0B" w:rsidR="00BE0F68" w:rsidRPr="00BE0F68" w:rsidRDefault="003B064C" w:rsidP="00D91CD6">
            <w:pPr>
              <w:pStyle w:val="Heading3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2"/>
              </w:rPr>
            </w:pPr>
            <w:r w:rsidRPr="39BEE293">
              <w:rPr>
                <w:rFonts w:asciiTheme="minorHAnsi" w:eastAsiaTheme="minorEastAsia" w:hAnsiTheme="minorHAnsi" w:cstheme="minorBidi"/>
                <w:caps w:val="0"/>
                <w:color w:val="auto"/>
                <w:sz w:val="18"/>
                <w:szCs w:val="18"/>
              </w:rPr>
              <w:t xml:space="preserve">Volunteer Work: </w:t>
            </w:r>
            <w:r w:rsidR="00BE0F68" w:rsidRPr="39BEE293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18"/>
              </w:rPr>
              <w:t xml:space="preserve">Volunteered in </w:t>
            </w:r>
            <w:r w:rsidR="001A0656" w:rsidRPr="39BEE293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18"/>
              </w:rPr>
              <w:t>several social</w:t>
            </w:r>
            <w:r w:rsidR="00717294" w:rsidRPr="39BEE293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18"/>
              </w:rPr>
              <w:t xml:space="preserve"> events as part of fundraising fo</w:t>
            </w:r>
            <w:r w:rsidR="00AA16F0" w:rsidRPr="39BEE293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18"/>
              </w:rPr>
              <w:t xml:space="preserve">r </w:t>
            </w:r>
            <w:r w:rsidR="00BE0F68" w:rsidRPr="39BEE293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18"/>
              </w:rPr>
              <w:t>Rathnure Pantomime Society</w:t>
            </w:r>
            <w:r w:rsidR="00AA16F0" w:rsidRPr="39BEE293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18"/>
              </w:rPr>
              <w:t>.</w:t>
            </w:r>
          </w:p>
          <w:p w14:paraId="6C09DB8C" w14:textId="5C48E99E" w:rsidR="00334BCA" w:rsidRPr="004D3011" w:rsidRDefault="001B295C" w:rsidP="00D91CD6">
            <w:r w:rsidRPr="1830917D">
              <w:rPr>
                <w:b/>
                <w:bCs/>
              </w:rPr>
              <w:t>Reading</w:t>
            </w:r>
            <w:r>
              <w:t>: I enjoy reading a variety of</w:t>
            </w:r>
            <w:r w:rsidR="003277C4">
              <w:t xml:space="preserve"> books and genres. My favourite</w:t>
            </w:r>
            <w:r w:rsidR="000B4F4B">
              <w:t xml:space="preserve"> genres include fantasy, romance and sci-fi. </w:t>
            </w:r>
          </w:p>
        </w:tc>
        <w:tc>
          <w:tcPr>
            <w:tcW w:w="720" w:type="dxa"/>
          </w:tcPr>
          <w:p w14:paraId="513878FA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80" w:type="dxa"/>
          </w:tcPr>
          <w:sdt>
            <w:sdtPr>
              <w:id w:val="1049110328"/>
              <w:placeholder>
                <w:docPart w:val="4C369DA5E86241788125BACA83A562D8"/>
              </w:placeholder>
              <w:temporary/>
              <w:showingPlcHdr/>
              <w15:appearance w15:val="hidden"/>
            </w:sdtPr>
            <w:sdtContent>
              <w:p w14:paraId="7E85F70B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7463543C" w14:textId="22F14FA4" w:rsidR="00036450" w:rsidRPr="00036450" w:rsidRDefault="0027710B" w:rsidP="00B359E4">
            <w:pPr>
              <w:pStyle w:val="Heading4"/>
            </w:pPr>
            <w:r>
              <w:t>FCJ Secondary School Bunclody</w:t>
            </w:r>
          </w:p>
          <w:p w14:paraId="21A369B9" w14:textId="5D292AA1" w:rsidR="00036450" w:rsidRPr="00377B0E" w:rsidRDefault="0035412C" w:rsidP="00B359E4">
            <w:pPr>
              <w:pStyle w:val="Date"/>
              <w:rPr>
                <w:lang w:val="en-IE"/>
              </w:rPr>
            </w:pPr>
            <w:r>
              <w:t>7</w:t>
            </w:r>
            <w:r w:rsidRPr="0035412C">
              <w:rPr>
                <w:vertAlign w:val="superscript"/>
              </w:rPr>
              <w:t>th</w:t>
            </w:r>
            <w:r>
              <w:t xml:space="preserve"> September 2017</w:t>
            </w:r>
            <w:r w:rsidR="00036450" w:rsidRPr="00B359E4">
              <w:t xml:space="preserve"> </w:t>
            </w:r>
            <w:r>
              <w:t>–</w:t>
            </w:r>
            <w:r w:rsidR="00036450" w:rsidRPr="00B359E4">
              <w:t xml:space="preserve"> </w:t>
            </w:r>
            <w:r>
              <w:t>24</w:t>
            </w:r>
            <w:r w:rsidRPr="0035412C">
              <w:rPr>
                <w:vertAlign w:val="superscript"/>
              </w:rPr>
              <w:t>th</w:t>
            </w:r>
            <w:r>
              <w:t xml:space="preserve"> May 2023</w:t>
            </w:r>
          </w:p>
          <w:p w14:paraId="151BB5A7" w14:textId="360719BB" w:rsidR="004D3011" w:rsidRDefault="009246C4" w:rsidP="00036450">
            <w:r>
              <w:t xml:space="preserve">Leaving Certificate Results: </w:t>
            </w:r>
            <w:r w:rsidR="00A430D9" w:rsidRPr="39BEE293">
              <w:rPr>
                <w:u w:val="single"/>
              </w:rPr>
              <w:t xml:space="preserve">543 </w:t>
            </w:r>
            <w:r w:rsidR="00A430D9">
              <w:t xml:space="preserve">points </w:t>
            </w:r>
          </w:p>
          <w:p w14:paraId="4D5260A7" w14:textId="6CC9DD95" w:rsidR="31E2B437" w:rsidRDefault="31E2B437"/>
          <w:p w14:paraId="239FADCC" w14:textId="1A2B4E02" w:rsidR="00036450" w:rsidRPr="00B359E4" w:rsidRDefault="00D064DF" w:rsidP="00B359E4">
            <w:pPr>
              <w:pStyle w:val="Heading4"/>
            </w:pPr>
            <w:r>
              <w:t>South</w:t>
            </w:r>
            <w:r w:rsidR="00377B0E">
              <w:t>-</w:t>
            </w:r>
            <w:r>
              <w:t xml:space="preserve">East Technological University, Carlow Campus. </w:t>
            </w:r>
          </w:p>
          <w:p w14:paraId="3FDB2D59" w14:textId="6D62BD46" w:rsidR="00036450" w:rsidRPr="00B359E4" w:rsidRDefault="00316096" w:rsidP="00B359E4">
            <w:pPr>
              <w:pStyle w:val="Date"/>
            </w:pPr>
            <w:r>
              <w:t>11</w:t>
            </w:r>
            <w:r w:rsidRPr="00316096">
              <w:rPr>
                <w:vertAlign w:val="superscript"/>
              </w:rPr>
              <w:t>th</w:t>
            </w:r>
            <w:r>
              <w:t xml:space="preserve"> September 2023</w:t>
            </w:r>
            <w:r w:rsidR="00036450" w:rsidRPr="00B359E4">
              <w:t xml:space="preserve"> </w:t>
            </w:r>
            <w:r>
              <w:t>–</w:t>
            </w:r>
            <w:r w:rsidR="00036450" w:rsidRPr="00B359E4">
              <w:t xml:space="preserve"> </w:t>
            </w:r>
            <w:r>
              <w:t xml:space="preserve">Present </w:t>
            </w:r>
          </w:p>
          <w:p w14:paraId="2E69FDC2" w14:textId="3C6BDAE7" w:rsidR="009D2A5E" w:rsidRDefault="00D51ED5" w:rsidP="00036450">
            <w:r>
              <w:t>I have a 1:1 GPA</w:t>
            </w:r>
            <w:r w:rsidR="00B41697">
              <w:t xml:space="preserve"> for my </w:t>
            </w:r>
            <w:r w:rsidR="5F26F04F">
              <w:t>first- and second-year</w:t>
            </w:r>
            <w:r w:rsidR="00B41697">
              <w:t xml:space="preserve"> ex</w:t>
            </w:r>
            <w:r w:rsidR="6BBD8FBA">
              <w:t>a</w:t>
            </w:r>
            <w:r w:rsidR="00B41697">
              <w:t>ms</w:t>
            </w:r>
            <w:r>
              <w:t>.</w:t>
            </w:r>
            <w:r w:rsidR="00BF2DA4">
              <w:t xml:space="preserve"> </w:t>
            </w:r>
          </w:p>
          <w:p w14:paraId="13F68DB4" w14:textId="1EE410EC" w:rsidR="00316096" w:rsidRDefault="00BF2DA4" w:rsidP="00036450">
            <w:r>
              <w:t xml:space="preserve">Here are a few of my results: </w:t>
            </w:r>
            <w:r w:rsidR="00D51ED5">
              <w:t xml:space="preserve"> </w:t>
            </w:r>
          </w:p>
          <w:tbl>
            <w:tblPr>
              <w:tblStyle w:val="ListTable2-Accent6"/>
              <w:tblW w:w="4982" w:type="dxa"/>
              <w:tblLook w:val="04A0" w:firstRow="1" w:lastRow="0" w:firstColumn="1" w:lastColumn="0" w:noHBand="0" w:noVBand="1"/>
            </w:tblPr>
            <w:tblGrid>
              <w:gridCol w:w="4354"/>
              <w:gridCol w:w="628"/>
            </w:tblGrid>
            <w:tr w:rsidR="00883B48" w14:paraId="1E5DA5A0" w14:textId="77777777" w:rsidTr="1830917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54" w:type="dxa"/>
                  <w:tcBorders>
                    <w:right w:val="single" w:sz="4" w:space="0" w:color="auto"/>
                  </w:tcBorders>
                </w:tcPr>
                <w:p w14:paraId="36F3858B" w14:textId="53458743" w:rsidR="00883B48" w:rsidRPr="00244673" w:rsidRDefault="3D430B6A" w:rsidP="00036450">
                  <w:pPr>
                    <w:rPr>
                      <w:b w:val="0"/>
                      <w:bCs w:val="0"/>
                    </w:rPr>
                  </w:pPr>
                  <w:r>
                    <w:rPr>
                      <w:b w:val="0"/>
                      <w:bCs w:val="0"/>
                    </w:rPr>
                    <w:t>Concept Art for Game</w:t>
                  </w:r>
                  <w:r w:rsidR="7FA6D1E1">
                    <w:rPr>
                      <w:b w:val="0"/>
                      <w:bCs w:val="0"/>
                    </w:rPr>
                    <w:t>s</w:t>
                  </w:r>
                </w:p>
              </w:tc>
              <w:tc>
                <w:tcPr>
                  <w:tcW w:w="628" w:type="dxa"/>
                  <w:tcBorders>
                    <w:left w:val="single" w:sz="4" w:space="0" w:color="auto"/>
                  </w:tcBorders>
                </w:tcPr>
                <w:p w14:paraId="3756F765" w14:textId="468B3F2A" w:rsidR="00883B48" w:rsidRDefault="7FA6D1E1" w:rsidP="0003645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89</w:t>
                  </w:r>
                </w:p>
              </w:tc>
            </w:tr>
            <w:tr w:rsidR="00883B48" w14:paraId="363D30CC" w14:textId="77777777" w:rsidTr="1830917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54" w:type="dxa"/>
                  <w:tcBorders>
                    <w:right w:val="single" w:sz="4" w:space="0" w:color="auto"/>
                  </w:tcBorders>
                </w:tcPr>
                <w:p w14:paraId="09A7ACFE" w14:textId="0B690340" w:rsidR="00883B48" w:rsidRPr="00244673" w:rsidRDefault="000C3D61" w:rsidP="00036450">
                  <w:pPr>
                    <w:rPr>
                      <w:b w:val="0"/>
                      <w:bCs w:val="0"/>
                    </w:rPr>
                  </w:pPr>
                  <w:r w:rsidRPr="00244673">
                    <w:rPr>
                      <w:b w:val="0"/>
                      <w:bCs w:val="0"/>
                    </w:rPr>
                    <w:t xml:space="preserve">Communication Skills </w:t>
                  </w:r>
                </w:p>
              </w:tc>
              <w:tc>
                <w:tcPr>
                  <w:tcW w:w="628" w:type="dxa"/>
                  <w:tcBorders>
                    <w:left w:val="single" w:sz="4" w:space="0" w:color="auto"/>
                  </w:tcBorders>
                </w:tcPr>
                <w:p w14:paraId="00A432CA" w14:textId="2E876273" w:rsidR="00883B48" w:rsidRPr="00244673" w:rsidRDefault="00244673" w:rsidP="0003645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</w:rPr>
                  </w:pPr>
                  <w:r w:rsidRPr="00244673">
                    <w:rPr>
                      <w:b/>
                      <w:bCs/>
                    </w:rPr>
                    <w:t>81</w:t>
                  </w:r>
                </w:p>
              </w:tc>
            </w:tr>
            <w:tr w:rsidR="00883B48" w14:paraId="1B18DBD4" w14:textId="77777777" w:rsidTr="1830917D">
              <w:trPr>
                <w:trHeight w:val="33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54" w:type="dxa"/>
                  <w:tcBorders>
                    <w:right w:val="single" w:sz="4" w:space="0" w:color="auto"/>
                  </w:tcBorders>
                </w:tcPr>
                <w:p w14:paraId="6485CB8A" w14:textId="191FCA80" w:rsidR="00883B48" w:rsidRPr="00244673" w:rsidRDefault="009E47B1" w:rsidP="00036450">
                  <w:pPr>
                    <w:rPr>
                      <w:b w:val="0"/>
                      <w:bCs w:val="0"/>
                    </w:rPr>
                  </w:pPr>
                  <w:r w:rsidRPr="00244673">
                    <w:rPr>
                      <w:b w:val="0"/>
                      <w:bCs w:val="0"/>
                    </w:rPr>
                    <w:t>Human-Computer Interaction</w:t>
                  </w:r>
                </w:p>
              </w:tc>
              <w:tc>
                <w:tcPr>
                  <w:tcW w:w="628" w:type="dxa"/>
                  <w:tcBorders>
                    <w:left w:val="single" w:sz="4" w:space="0" w:color="auto"/>
                  </w:tcBorders>
                </w:tcPr>
                <w:p w14:paraId="7BDE52BB" w14:textId="01EDBF14" w:rsidR="00883B48" w:rsidRPr="00244673" w:rsidRDefault="00244673" w:rsidP="0003645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77</w:t>
                  </w:r>
                </w:p>
              </w:tc>
            </w:tr>
            <w:tr w:rsidR="000C3D61" w14:paraId="196C4496" w14:textId="77777777" w:rsidTr="1830917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54" w:type="dxa"/>
                  <w:tcBorders>
                    <w:right w:val="single" w:sz="4" w:space="0" w:color="auto"/>
                  </w:tcBorders>
                </w:tcPr>
                <w:p w14:paraId="7847E4A1" w14:textId="18D5E768" w:rsidR="000C3D61" w:rsidRPr="00244673" w:rsidRDefault="00E8593C" w:rsidP="00036450">
                  <w:pPr>
                    <w:rPr>
                      <w:b w:val="0"/>
                      <w:bCs w:val="0"/>
                    </w:rPr>
                  </w:pPr>
                  <w:r>
                    <w:rPr>
                      <w:b w:val="0"/>
                      <w:bCs w:val="0"/>
                    </w:rPr>
                    <w:t>Introduction to</w:t>
                  </w:r>
                  <w:r w:rsidR="003A180B">
                    <w:rPr>
                      <w:b w:val="0"/>
                      <w:bCs w:val="0"/>
                    </w:rPr>
                    <w:t xml:space="preserve"> Data Analytics </w:t>
                  </w:r>
                </w:p>
              </w:tc>
              <w:tc>
                <w:tcPr>
                  <w:tcW w:w="628" w:type="dxa"/>
                  <w:tcBorders>
                    <w:left w:val="single" w:sz="4" w:space="0" w:color="auto"/>
                  </w:tcBorders>
                </w:tcPr>
                <w:p w14:paraId="791AEFBE" w14:textId="7370BF88" w:rsidR="000C3D61" w:rsidRPr="00244673" w:rsidRDefault="00E0038D" w:rsidP="0003645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 xml:space="preserve">84 </w:t>
                  </w:r>
                </w:p>
              </w:tc>
            </w:tr>
            <w:tr w:rsidR="000C3D61" w14:paraId="0747274E" w14:textId="77777777" w:rsidTr="1830917D">
              <w:trPr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54" w:type="dxa"/>
                  <w:tcBorders>
                    <w:right w:val="single" w:sz="4" w:space="0" w:color="auto"/>
                  </w:tcBorders>
                </w:tcPr>
                <w:p w14:paraId="6327CABD" w14:textId="3EF2C3CD" w:rsidR="000C3D61" w:rsidRPr="00244673" w:rsidRDefault="009E47B1" w:rsidP="00036450">
                  <w:pPr>
                    <w:rPr>
                      <w:b w:val="0"/>
                      <w:bCs w:val="0"/>
                    </w:rPr>
                  </w:pPr>
                  <w:r w:rsidRPr="00244673">
                    <w:rPr>
                      <w:b w:val="0"/>
                      <w:bCs w:val="0"/>
                    </w:rPr>
                    <w:t xml:space="preserve">Introduction to </w:t>
                  </w:r>
                  <w:r w:rsidR="009E33A4">
                    <w:rPr>
                      <w:b w:val="0"/>
                      <w:bCs w:val="0"/>
                    </w:rPr>
                    <w:t xml:space="preserve">Object-Oriented </w:t>
                  </w:r>
                  <w:r w:rsidRPr="00244673">
                    <w:rPr>
                      <w:b w:val="0"/>
                      <w:bCs w:val="0"/>
                    </w:rPr>
                    <w:t>Programming</w:t>
                  </w:r>
                </w:p>
              </w:tc>
              <w:tc>
                <w:tcPr>
                  <w:tcW w:w="628" w:type="dxa"/>
                  <w:tcBorders>
                    <w:left w:val="single" w:sz="4" w:space="0" w:color="auto"/>
                  </w:tcBorders>
                </w:tcPr>
                <w:p w14:paraId="0899971F" w14:textId="741D7460" w:rsidR="000C3D61" w:rsidRPr="00244673" w:rsidRDefault="00244673" w:rsidP="0003645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72</w:t>
                  </w:r>
                </w:p>
              </w:tc>
            </w:tr>
            <w:tr w:rsidR="005C393E" w14:paraId="5354F267" w14:textId="77777777" w:rsidTr="1830917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54" w:type="dxa"/>
                  <w:tcBorders>
                    <w:right w:val="single" w:sz="4" w:space="0" w:color="auto"/>
                  </w:tcBorders>
                </w:tcPr>
                <w:p w14:paraId="747E01FF" w14:textId="3DFF3B23" w:rsidR="005C393E" w:rsidRPr="00CF3B07" w:rsidRDefault="00CF3B07" w:rsidP="00036450">
                  <w:pPr>
                    <w:rPr>
                      <w:b w:val="0"/>
                      <w:bCs w:val="0"/>
                    </w:rPr>
                  </w:pPr>
                  <w:r>
                    <w:rPr>
                      <w:b w:val="0"/>
                      <w:bCs w:val="0"/>
                    </w:rPr>
                    <w:t xml:space="preserve">User Interface Programming </w:t>
                  </w:r>
                </w:p>
              </w:tc>
              <w:tc>
                <w:tcPr>
                  <w:tcW w:w="628" w:type="dxa"/>
                  <w:tcBorders>
                    <w:left w:val="single" w:sz="4" w:space="0" w:color="auto"/>
                  </w:tcBorders>
                </w:tcPr>
                <w:p w14:paraId="211F92F1" w14:textId="41C8DDCB" w:rsidR="005C393E" w:rsidRDefault="00CF3B07" w:rsidP="0003645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67</w:t>
                  </w:r>
                </w:p>
              </w:tc>
            </w:tr>
          </w:tbl>
          <w:p w14:paraId="37AC2AEB" w14:textId="1B5DF9D1" w:rsidR="00D51ED5" w:rsidRPr="00D36504" w:rsidRDefault="007B1040" w:rsidP="00036450">
            <w:pPr>
              <w:rPr>
                <w:b/>
                <w:bCs/>
              </w:rPr>
            </w:pPr>
            <w:r w:rsidRPr="00D36504">
              <w:rPr>
                <w:b/>
                <w:bCs/>
              </w:rPr>
              <w:t xml:space="preserve">Projects to date: </w:t>
            </w:r>
          </w:p>
          <w:p w14:paraId="29895B2B" w14:textId="2C425624" w:rsidR="007B1040" w:rsidRDefault="00D36504" w:rsidP="00D36504">
            <w:pPr>
              <w:numPr>
                <w:ilvl w:val="0"/>
                <w:numId w:val="2"/>
              </w:numPr>
            </w:pPr>
            <w:r>
              <w:t xml:space="preserve">Web site creation and design </w:t>
            </w:r>
            <w:r w:rsidR="00E14B50">
              <w:t>(HTML</w:t>
            </w:r>
            <w:r w:rsidR="001E0B4F">
              <w:t xml:space="preserve"> with CSS and </w:t>
            </w:r>
            <w:r w:rsidR="00800420">
              <w:t>JavaScript</w:t>
            </w:r>
            <w:r w:rsidR="00E14B50">
              <w:t xml:space="preserve">) </w:t>
            </w:r>
          </w:p>
          <w:p w14:paraId="3174118F" w14:textId="78350A43" w:rsidR="00D36504" w:rsidRPr="00DB689F" w:rsidRDefault="00D36504" w:rsidP="00ED2915">
            <w:pPr>
              <w:numPr>
                <w:ilvl w:val="0"/>
                <w:numId w:val="4"/>
              </w:numPr>
            </w:pPr>
            <w:r>
              <w:t xml:space="preserve">Wireframing </w:t>
            </w:r>
            <w:r w:rsidR="00E1766F">
              <w:t>and design processes for UI</w:t>
            </w:r>
            <w:r w:rsidR="008025C6">
              <w:t xml:space="preserve"> (Figma, </w:t>
            </w:r>
            <w:r w:rsidR="5CD5F462">
              <w:t>Inkscape</w:t>
            </w:r>
            <w:r w:rsidR="001A0656">
              <w:t>, Penpot</w:t>
            </w:r>
            <w:r w:rsidR="008025C6">
              <w:t>)</w:t>
            </w:r>
          </w:p>
          <w:p w14:paraId="000C96E4" w14:textId="3E72F585" w:rsidR="00652A04" w:rsidRDefault="00853891" w:rsidP="00800420">
            <w:pPr>
              <w:numPr>
                <w:ilvl w:val="0"/>
                <w:numId w:val="2"/>
              </w:numPr>
            </w:pPr>
            <w:r>
              <w:t>C++ and SFM</w:t>
            </w:r>
            <w:r w:rsidR="007809BF">
              <w:t xml:space="preserve">L </w:t>
            </w:r>
            <w:r w:rsidR="00E1766F">
              <w:t>mini games</w:t>
            </w:r>
            <w:r w:rsidR="07B90FF2">
              <w:t xml:space="preserve"> and gamification projects </w:t>
            </w:r>
            <w:r w:rsidR="007809BF">
              <w:t xml:space="preserve"> </w:t>
            </w:r>
          </w:p>
          <w:p w14:paraId="0CD09CA1" w14:textId="5F9389F0" w:rsidR="00652A04" w:rsidRDefault="00652A04" w:rsidP="00800420">
            <w:pPr>
              <w:numPr>
                <w:ilvl w:val="0"/>
                <w:numId w:val="2"/>
              </w:numPr>
            </w:pPr>
            <w:r>
              <w:t xml:space="preserve">Python text-based game </w:t>
            </w:r>
          </w:p>
          <w:p w14:paraId="454AAE38" w14:textId="4677D4C5" w:rsidR="00DB689F" w:rsidRDefault="00DB689F" w:rsidP="00800420">
            <w:pPr>
              <w:numPr>
                <w:ilvl w:val="0"/>
                <w:numId w:val="2"/>
              </w:numPr>
            </w:pPr>
            <w:r>
              <w:t xml:space="preserve">Animation and rigging with Adobe Animate </w:t>
            </w:r>
          </w:p>
          <w:p w14:paraId="5FA11B28" w14:textId="44A17538" w:rsidR="001A0656" w:rsidRDefault="001A0656" w:rsidP="00800420">
            <w:pPr>
              <w:numPr>
                <w:ilvl w:val="0"/>
                <w:numId w:val="2"/>
              </w:numPr>
            </w:pPr>
            <w:r>
              <w:t xml:space="preserve">3D modelling and design (Maya and Blender) </w:t>
            </w:r>
          </w:p>
          <w:p w14:paraId="1DE97510" w14:textId="133ED923" w:rsidR="008025C6" w:rsidRDefault="008025C6" w:rsidP="008025C6">
            <w:pPr>
              <w:numPr>
                <w:ilvl w:val="0"/>
                <w:numId w:val="2"/>
              </w:numPr>
            </w:pPr>
            <w:r>
              <w:t xml:space="preserve">Print layouts </w:t>
            </w:r>
            <w:r w:rsidR="00533656">
              <w:t xml:space="preserve">(Adobe </w:t>
            </w:r>
            <w:r>
              <w:t>InDesign</w:t>
            </w:r>
            <w:r w:rsidR="005F06BF">
              <w:t xml:space="preserve">) </w:t>
            </w:r>
          </w:p>
          <w:p w14:paraId="2F09DDA9" w14:textId="7ADBE0F0" w:rsidR="002C41D2" w:rsidRDefault="002C41D2" w:rsidP="002C41D2">
            <w:pPr>
              <w:numPr>
                <w:ilvl w:val="0"/>
                <w:numId w:val="2"/>
              </w:numPr>
            </w:pPr>
            <w:r>
              <w:t xml:space="preserve">Experience with GitHub </w:t>
            </w:r>
          </w:p>
          <w:p w14:paraId="4D6A4DC0" w14:textId="784D36C2" w:rsidR="01F7DF84" w:rsidRDefault="01F7DF84" w:rsidP="39BEE293">
            <w:pPr>
              <w:numPr>
                <w:ilvl w:val="0"/>
                <w:numId w:val="2"/>
              </w:numPr>
            </w:pPr>
            <w:r>
              <w:t>Came 3</w:t>
            </w:r>
            <w:r w:rsidRPr="39BEE293">
              <w:rPr>
                <w:vertAlign w:val="superscript"/>
              </w:rPr>
              <w:t>rd</w:t>
            </w:r>
            <w:r>
              <w:t xml:space="preserve"> in </w:t>
            </w:r>
            <w:bookmarkStart w:id="0" w:name="_Int_uVXW4np1"/>
            <w:r>
              <w:t>ZeroDays</w:t>
            </w:r>
            <w:bookmarkEnd w:id="0"/>
            <w:r>
              <w:t xml:space="preserve"> CTF in Unum Lab in SETU Carlow. </w:t>
            </w:r>
          </w:p>
          <w:sdt>
            <w:sdtPr>
              <w:id w:val="1001553383"/>
              <w:placeholder>
                <w:docPart w:val="123EAF03505943D1AA4D29465E7B6CD8"/>
              </w:placeholder>
              <w:temporary/>
              <w:showingPlcHdr/>
              <w15:appearance w15:val="hidden"/>
            </w:sdtPr>
            <w:sdtContent>
              <w:p w14:paraId="5A8DCB1B" w14:textId="1F0D33B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496A0BB6" w14:textId="76F1F8FE" w:rsidR="004D3011" w:rsidRPr="004D3011" w:rsidRDefault="00AE2BFB" w:rsidP="00B359E4">
            <w:pPr>
              <w:pStyle w:val="Heading4"/>
              <w:rPr>
                <w:bCs/>
              </w:rPr>
            </w:pPr>
            <w:r>
              <w:t>Ferrycarrig Hotel: Breakfast Waitress</w:t>
            </w:r>
            <w:r w:rsidR="004D3011" w:rsidRPr="004D3011">
              <w:t xml:space="preserve"> </w:t>
            </w:r>
          </w:p>
          <w:p w14:paraId="045026AE" w14:textId="28D514D7" w:rsidR="004D3011" w:rsidRPr="004D3011" w:rsidRDefault="00AE443F" w:rsidP="00B359E4">
            <w:pPr>
              <w:pStyle w:val="Date"/>
            </w:pPr>
            <w:r>
              <w:t>8</w:t>
            </w:r>
            <w:r w:rsidRPr="00AE443F">
              <w:rPr>
                <w:vertAlign w:val="superscript"/>
              </w:rPr>
              <w:t>th</w:t>
            </w:r>
            <w:r>
              <w:t xml:space="preserve"> June 2021</w:t>
            </w:r>
            <w:r w:rsidR="004D3011" w:rsidRPr="004D3011">
              <w:t>–</w:t>
            </w:r>
            <w:r>
              <w:t xml:space="preserve">Present </w:t>
            </w:r>
          </w:p>
          <w:p w14:paraId="1AFB1F5E" w14:textId="2AE45805" w:rsidR="00FF2764" w:rsidRDefault="004F334F" w:rsidP="00FF2764">
            <w:pPr>
              <w:numPr>
                <w:ilvl w:val="0"/>
                <w:numId w:val="1"/>
              </w:numPr>
              <w:ind w:left="384" w:hanging="194"/>
            </w:pPr>
            <w:r>
              <w:t xml:space="preserve">Delivering </w:t>
            </w:r>
            <w:r w:rsidR="00E15FC4">
              <w:t>excellent</w:t>
            </w:r>
            <w:r>
              <w:t xml:space="preserve"> c</w:t>
            </w:r>
            <w:r w:rsidR="0074660F" w:rsidRPr="0074660F">
              <w:t>ustomer servic</w:t>
            </w:r>
            <w:r w:rsidR="00E15FC4">
              <w:t>e</w:t>
            </w:r>
            <w:r w:rsidR="0074660F" w:rsidRPr="0074660F">
              <w:t>.</w:t>
            </w:r>
          </w:p>
          <w:p w14:paraId="4AD2E372" w14:textId="3FDCE00C" w:rsidR="008A53C1" w:rsidRDefault="008A53C1" w:rsidP="00FF2764">
            <w:pPr>
              <w:numPr>
                <w:ilvl w:val="0"/>
                <w:numId w:val="1"/>
              </w:numPr>
              <w:ind w:left="384" w:hanging="194"/>
            </w:pPr>
            <w:r>
              <w:t xml:space="preserve">Follow restaurant standing operating procedures </w:t>
            </w:r>
          </w:p>
          <w:p w14:paraId="2C466C47" w14:textId="713D3F0E" w:rsidR="00A74AC1" w:rsidRDefault="00A74AC1" w:rsidP="008A53C1">
            <w:pPr>
              <w:numPr>
                <w:ilvl w:val="0"/>
                <w:numId w:val="1"/>
              </w:numPr>
              <w:ind w:left="384" w:hanging="194"/>
            </w:pPr>
            <w:r>
              <w:t>Managing a station, including mise</w:t>
            </w:r>
            <w:r w:rsidR="004F334F">
              <w:t xml:space="preserve"> </w:t>
            </w:r>
            <w:proofErr w:type="spellStart"/>
            <w:r w:rsidR="004F334F">
              <w:t>en</w:t>
            </w:r>
            <w:proofErr w:type="spellEnd"/>
            <w:r w:rsidR="004F334F">
              <w:t xml:space="preserve"> place and reset. </w:t>
            </w:r>
          </w:p>
          <w:p w14:paraId="790E92C6" w14:textId="53CDE835" w:rsidR="007B1040" w:rsidRDefault="003375A6" w:rsidP="007B1040">
            <w:pPr>
              <w:numPr>
                <w:ilvl w:val="0"/>
                <w:numId w:val="1"/>
              </w:numPr>
              <w:ind w:left="384" w:hanging="194"/>
            </w:pPr>
            <w:r>
              <w:t xml:space="preserve">Training: </w:t>
            </w:r>
            <w:r w:rsidR="0094187E">
              <w:t>Manual Handling, HAACP</w:t>
            </w:r>
            <w:r w:rsidR="00B839CA">
              <w:t>, Customer Service, RSA.</w:t>
            </w:r>
          </w:p>
          <w:p w14:paraId="6478BE8C" w14:textId="24F8B98B" w:rsidR="007B1040" w:rsidRPr="007B1040" w:rsidRDefault="00993CC3" w:rsidP="007B1040">
            <w:pPr>
              <w:pStyle w:val="Heading2"/>
            </w:pPr>
            <w:r>
              <w:t xml:space="preserve">References </w:t>
            </w:r>
          </w:p>
          <w:p w14:paraId="3F7AB7AE" w14:textId="3664F041" w:rsidR="00306C39" w:rsidRPr="00D2384F" w:rsidRDefault="00210FFC" w:rsidP="00306C39">
            <w:pPr>
              <w:rPr>
                <w:color w:val="0070C0"/>
              </w:rPr>
            </w:pPr>
            <w:r>
              <w:t>Derek Coyne</w:t>
            </w:r>
            <w:r w:rsidR="003D5794">
              <w:t>, General Manager</w:t>
            </w:r>
            <w:r w:rsidR="008F115C">
              <w:t>-</w:t>
            </w:r>
            <w:r w:rsidR="00306C39" w:rsidRPr="00306C39">
              <w:t xml:space="preserve"> </w:t>
            </w:r>
            <w:r w:rsidR="003D5794" w:rsidRPr="00306C39">
              <w:t>Ferrycarrig Hotel, Ferrycarrig, Co. Wexford</w:t>
            </w:r>
            <w:r w:rsidR="008F115C">
              <w:t xml:space="preserve">: </w:t>
            </w:r>
            <w:r w:rsidR="00306C39" w:rsidRPr="00D2384F">
              <w:rPr>
                <w:color w:val="0070C0"/>
              </w:rPr>
              <w:t>(053) 912 0999</w:t>
            </w:r>
          </w:p>
          <w:p w14:paraId="1CB63C59" w14:textId="63AA0557" w:rsidR="7F4885D5" w:rsidRDefault="7F4885D5" w:rsidP="39BEE293">
            <w:pPr>
              <w:spacing w:line="259" w:lineRule="auto"/>
            </w:pPr>
            <w:r>
              <w:t>Colm O’Neill - Class Tutor and Lecturer, SETU Carlow</w:t>
            </w:r>
            <w:r w:rsidR="1BAC5E42">
              <w:t xml:space="preserve">: </w:t>
            </w:r>
            <w:hyperlink r:id="rId13">
              <w:r w:rsidRPr="39BEE293">
                <w:rPr>
                  <w:rStyle w:val="Hyperlink"/>
                </w:rPr>
                <w:t>colm.oneill@setu.ie</w:t>
              </w:r>
            </w:hyperlink>
            <w:r w:rsidR="216409B9">
              <w:t xml:space="preserve"> </w:t>
            </w:r>
          </w:p>
          <w:p w14:paraId="7A1A69AE" w14:textId="0DB76A61" w:rsidR="00036450" w:rsidRPr="004D3011" w:rsidRDefault="00036450" w:rsidP="004D3011">
            <w:pPr>
              <w:rPr>
                <w:color w:val="FFFFFF" w:themeColor="background1"/>
              </w:rPr>
            </w:pPr>
          </w:p>
        </w:tc>
      </w:tr>
    </w:tbl>
    <w:p w14:paraId="79035C07" w14:textId="77777777" w:rsidR="008803A3" w:rsidRDefault="008803A3" w:rsidP="000C45FF">
      <w:pPr>
        <w:tabs>
          <w:tab w:val="left" w:pos="990"/>
        </w:tabs>
      </w:pPr>
    </w:p>
    <w:sectPr w:rsidR="008803A3" w:rsidSect="005C393E">
      <w:headerReference w:type="default" r:id="rId14"/>
      <w:pgSz w:w="12240" w:h="15840"/>
      <w:pgMar w:top="0" w:right="720" w:bottom="142" w:left="720" w:header="397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A554A5" w14:textId="77777777" w:rsidR="006648EA" w:rsidRDefault="006648EA" w:rsidP="000C45FF">
      <w:r>
        <w:separator/>
      </w:r>
    </w:p>
  </w:endnote>
  <w:endnote w:type="continuationSeparator" w:id="0">
    <w:p w14:paraId="3E2D6F03" w14:textId="77777777" w:rsidR="006648EA" w:rsidRDefault="006648EA" w:rsidP="000C45FF">
      <w:r>
        <w:continuationSeparator/>
      </w:r>
    </w:p>
  </w:endnote>
  <w:endnote w:type="continuationNotice" w:id="1">
    <w:p w14:paraId="5C3ADC6D" w14:textId="77777777" w:rsidR="00C61EFF" w:rsidRDefault="00C61EF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Cambria"/>
    <w:panose1 w:val="00000000000000000000"/>
    <w:charset w:val="00"/>
    <w:family w:val="roman"/>
    <w:notTrueType/>
    <w:pitch w:val="default"/>
  </w:font>
  <w:font w:name="Meiryo">
    <w:altName w:val="メイリオ"/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EB1D71" w14:textId="77777777" w:rsidR="006648EA" w:rsidRDefault="006648EA" w:rsidP="000C45FF">
      <w:r>
        <w:separator/>
      </w:r>
    </w:p>
  </w:footnote>
  <w:footnote w:type="continuationSeparator" w:id="0">
    <w:p w14:paraId="59ADA9C2" w14:textId="77777777" w:rsidR="006648EA" w:rsidRDefault="006648EA" w:rsidP="000C45FF">
      <w:r>
        <w:continuationSeparator/>
      </w:r>
    </w:p>
  </w:footnote>
  <w:footnote w:type="continuationNotice" w:id="1">
    <w:p w14:paraId="039F0424" w14:textId="77777777" w:rsidR="00C61EFF" w:rsidRDefault="00C61EF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A45FCA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F92E4CD" wp14:editId="01605CCD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1481372168" name="Graphic 1481372168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B3899"/>
    <w:multiLevelType w:val="hybridMultilevel"/>
    <w:tmpl w:val="08C2393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B95B1F"/>
    <w:multiLevelType w:val="hybridMultilevel"/>
    <w:tmpl w:val="023863B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5C1EED"/>
    <w:multiLevelType w:val="hybridMultilevel"/>
    <w:tmpl w:val="439C1E5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DA1A46"/>
    <w:multiLevelType w:val="hybridMultilevel"/>
    <w:tmpl w:val="33AE1F5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2491604">
    <w:abstractNumId w:val="1"/>
  </w:num>
  <w:num w:numId="2" w16cid:durableId="1560630137">
    <w:abstractNumId w:val="0"/>
  </w:num>
  <w:num w:numId="3" w16cid:durableId="869027248">
    <w:abstractNumId w:val="3"/>
  </w:num>
  <w:num w:numId="4" w16cid:durableId="6360289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removePersonalInformation/>
  <w:removeDateAndTim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4D6"/>
    <w:rsid w:val="00036450"/>
    <w:rsid w:val="00042E45"/>
    <w:rsid w:val="00046751"/>
    <w:rsid w:val="000932E0"/>
    <w:rsid w:val="00094499"/>
    <w:rsid w:val="000B4F4B"/>
    <w:rsid w:val="000C3D61"/>
    <w:rsid w:val="000C45FF"/>
    <w:rsid w:val="000E3FD1"/>
    <w:rsid w:val="000F6E79"/>
    <w:rsid w:val="00112054"/>
    <w:rsid w:val="00124856"/>
    <w:rsid w:val="001317D8"/>
    <w:rsid w:val="001525E1"/>
    <w:rsid w:val="00166B6C"/>
    <w:rsid w:val="00180329"/>
    <w:rsid w:val="0019001F"/>
    <w:rsid w:val="001A0656"/>
    <w:rsid w:val="001A74A5"/>
    <w:rsid w:val="001B0C44"/>
    <w:rsid w:val="001B162B"/>
    <w:rsid w:val="001B295C"/>
    <w:rsid w:val="001B2ABD"/>
    <w:rsid w:val="001B2CC2"/>
    <w:rsid w:val="001E0391"/>
    <w:rsid w:val="001E0B4F"/>
    <w:rsid w:val="001E1759"/>
    <w:rsid w:val="001F1ECC"/>
    <w:rsid w:val="00210FFC"/>
    <w:rsid w:val="00211332"/>
    <w:rsid w:val="00213374"/>
    <w:rsid w:val="002139B3"/>
    <w:rsid w:val="00232F20"/>
    <w:rsid w:val="002400EB"/>
    <w:rsid w:val="00244673"/>
    <w:rsid w:val="00256CF7"/>
    <w:rsid w:val="0027189F"/>
    <w:rsid w:val="0027710B"/>
    <w:rsid w:val="00281DF4"/>
    <w:rsid w:val="00281FD5"/>
    <w:rsid w:val="002B2974"/>
    <w:rsid w:val="002B332F"/>
    <w:rsid w:val="002C41D2"/>
    <w:rsid w:val="00300F6F"/>
    <w:rsid w:val="0030481B"/>
    <w:rsid w:val="00306C39"/>
    <w:rsid w:val="003156FC"/>
    <w:rsid w:val="00316096"/>
    <w:rsid w:val="003254B5"/>
    <w:rsid w:val="003277C4"/>
    <w:rsid w:val="00331C3A"/>
    <w:rsid w:val="0033443B"/>
    <w:rsid w:val="00334BCA"/>
    <w:rsid w:val="003375A6"/>
    <w:rsid w:val="0035412C"/>
    <w:rsid w:val="00364D1A"/>
    <w:rsid w:val="0037121F"/>
    <w:rsid w:val="00377B0E"/>
    <w:rsid w:val="003904D6"/>
    <w:rsid w:val="003910D8"/>
    <w:rsid w:val="003A180B"/>
    <w:rsid w:val="003A6B7D"/>
    <w:rsid w:val="003B064C"/>
    <w:rsid w:val="003B06CA"/>
    <w:rsid w:val="003D5794"/>
    <w:rsid w:val="004071FC"/>
    <w:rsid w:val="0041475A"/>
    <w:rsid w:val="00445947"/>
    <w:rsid w:val="004813B3"/>
    <w:rsid w:val="00496591"/>
    <w:rsid w:val="00496DB7"/>
    <w:rsid w:val="004B28D7"/>
    <w:rsid w:val="004C63E4"/>
    <w:rsid w:val="004D0C6C"/>
    <w:rsid w:val="004D3011"/>
    <w:rsid w:val="004E60A0"/>
    <w:rsid w:val="004F334F"/>
    <w:rsid w:val="004F5626"/>
    <w:rsid w:val="005262AC"/>
    <w:rsid w:val="00533656"/>
    <w:rsid w:val="00551863"/>
    <w:rsid w:val="005536C5"/>
    <w:rsid w:val="005B26F1"/>
    <w:rsid w:val="005C01F9"/>
    <w:rsid w:val="005C393E"/>
    <w:rsid w:val="005C5838"/>
    <w:rsid w:val="005E39D5"/>
    <w:rsid w:val="005F06BF"/>
    <w:rsid w:val="00600670"/>
    <w:rsid w:val="006116FA"/>
    <w:rsid w:val="0062123A"/>
    <w:rsid w:val="00625454"/>
    <w:rsid w:val="00625AA8"/>
    <w:rsid w:val="00646E75"/>
    <w:rsid w:val="00652A04"/>
    <w:rsid w:val="006648EA"/>
    <w:rsid w:val="00676B9A"/>
    <w:rsid w:val="006771D0"/>
    <w:rsid w:val="006855A2"/>
    <w:rsid w:val="006B222A"/>
    <w:rsid w:val="006B3A8F"/>
    <w:rsid w:val="006C0AA6"/>
    <w:rsid w:val="0071171D"/>
    <w:rsid w:val="00715FCB"/>
    <w:rsid w:val="00717294"/>
    <w:rsid w:val="00737D57"/>
    <w:rsid w:val="00740EE0"/>
    <w:rsid w:val="00743101"/>
    <w:rsid w:val="00743FD6"/>
    <w:rsid w:val="0074660F"/>
    <w:rsid w:val="00750173"/>
    <w:rsid w:val="00761CC4"/>
    <w:rsid w:val="00764C9F"/>
    <w:rsid w:val="00772651"/>
    <w:rsid w:val="007775E1"/>
    <w:rsid w:val="00777A43"/>
    <w:rsid w:val="007809BF"/>
    <w:rsid w:val="007867A0"/>
    <w:rsid w:val="007927F5"/>
    <w:rsid w:val="007B1040"/>
    <w:rsid w:val="007D6513"/>
    <w:rsid w:val="00800420"/>
    <w:rsid w:val="008025C6"/>
    <w:rsid w:val="00802CA0"/>
    <w:rsid w:val="0083436C"/>
    <w:rsid w:val="00841AD2"/>
    <w:rsid w:val="00853891"/>
    <w:rsid w:val="008709E7"/>
    <w:rsid w:val="008803A3"/>
    <w:rsid w:val="00883B48"/>
    <w:rsid w:val="008A371A"/>
    <w:rsid w:val="008A53C1"/>
    <w:rsid w:val="008C5C01"/>
    <w:rsid w:val="008D2555"/>
    <w:rsid w:val="008F115C"/>
    <w:rsid w:val="00902FB7"/>
    <w:rsid w:val="009246C4"/>
    <w:rsid w:val="009260CD"/>
    <w:rsid w:val="0094094C"/>
    <w:rsid w:val="00940A66"/>
    <w:rsid w:val="0094187E"/>
    <w:rsid w:val="00952C25"/>
    <w:rsid w:val="00993CC3"/>
    <w:rsid w:val="009A1BD0"/>
    <w:rsid w:val="009A2707"/>
    <w:rsid w:val="009D2A5E"/>
    <w:rsid w:val="009E33A4"/>
    <w:rsid w:val="009E47B1"/>
    <w:rsid w:val="00A11DFA"/>
    <w:rsid w:val="00A2118D"/>
    <w:rsid w:val="00A430D9"/>
    <w:rsid w:val="00A744E8"/>
    <w:rsid w:val="00A74AC1"/>
    <w:rsid w:val="00A74F3D"/>
    <w:rsid w:val="00AA16F0"/>
    <w:rsid w:val="00AA4362"/>
    <w:rsid w:val="00AA74C9"/>
    <w:rsid w:val="00AD0A50"/>
    <w:rsid w:val="00AD76E2"/>
    <w:rsid w:val="00AE2BFB"/>
    <w:rsid w:val="00AE443F"/>
    <w:rsid w:val="00AE7AE6"/>
    <w:rsid w:val="00AF4071"/>
    <w:rsid w:val="00B20152"/>
    <w:rsid w:val="00B22E65"/>
    <w:rsid w:val="00B359E4"/>
    <w:rsid w:val="00B4145B"/>
    <w:rsid w:val="00B41627"/>
    <w:rsid w:val="00B41697"/>
    <w:rsid w:val="00B53857"/>
    <w:rsid w:val="00B57D98"/>
    <w:rsid w:val="00B67FB2"/>
    <w:rsid w:val="00B70850"/>
    <w:rsid w:val="00B839CA"/>
    <w:rsid w:val="00B93B83"/>
    <w:rsid w:val="00BA54CD"/>
    <w:rsid w:val="00BB11F8"/>
    <w:rsid w:val="00BD527E"/>
    <w:rsid w:val="00BE0F68"/>
    <w:rsid w:val="00BF2DA4"/>
    <w:rsid w:val="00C066B6"/>
    <w:rsid w:val="00C17C9D"/>
    <w:rsid w:val="00C37BA1"/>
    <w:rsid w:val="00C42C76"/>
    <w:rsid w:val="00C43C55"/>
    <w:rsid w:val="00C4674C"/>
    <w:rsid w:val="00C506CF"/>
    <w:rsid w:val="00C61EFF"/>
    <w:rsid w:val="00C72BED"/>
    <w:rsid w:val="00C919F7"/>
    <w:rsid w:val="00C9578B"/>
    <w:rsid w:val="00CB0055"/>
    <w:rsid w:val="00CB538E"/>
    <w:rsid w:val="00CF3B07"/>
    <w:rsid w:val="00D064DF"/>
    <w:rsid w:val="00D2384F"/>
    <w:rsid w:val="00D2522B"/>
    <w:rsid w:val="00D36504"/>
    <w:rsid w:val="00D40DEB"/>
    <w:rsid w:val="00D420ED"/>
    <w:rsid w:val="00D422DE"/>
    <w:rsid w:val="00D51ED5"/>
    <w:rsid w:val="00D5459D"/>
    <w:rsid w:val="00D91CD6"/>
    <w:rsid w:val="00DA1F4D"/>
    <w:rsid w:val="00DB689F"/>
    <w:rsid w:val="00DD172A"/>
    <w:rsid w:val="00DD636A"/>
    <w:rsid w:val="00E0038D"/>
    <w:rsid w:val="00E13AC0"/>
    <w:rsid w:val="00E14B50"/>
    <w:rsid w:val="00E15FC4"/>
    <w:rsid w:val="00E1766F"/>
    <w:rsid w:val="00E25A26"/>
    <w:rsid w:val="00E30DAD"/>
    <w:rsid w:val="00E430B6"/>
    <w:rsid w:val="00E4381A"/>
    <w:rsid w:val="00E55D74"/>
    <w:rsid w:val="00E70966"/>
    <w:rsid w:val="00E8593C"/>
    <w:rsid w:val="00EB47D3"/>
    <w:rsid w:val="00ED2915"/>
    <w:rsid w:val="00EF6687"/>
    <w:rsid w:val="00F041C6"/>
    <w:rsid w:val="00F04C88"/>
    <w:rsid w:val="00F2293A"/>
    <w:rsid w:val="00F60274"/>
    <w:rsid w:val="00F62439"/>
    <w:rsid w:val="00F77FB9"/>
    <w:rsid w:val="00FB068F"/>
    <w:rsid w:val="00FF2764"/>
    <w:rsid w:val="01F7DF84"/>
    <w:rsid w:val="07B90FF2"/>
    <w:rsid w:val="1510AB06"/>
    <w:rsid w:val="167BE5C7"/>
    <w:rsid w:val="1830917D"/>
    <w:rsid w:val="1A4CF289"/>
    <w:rsid w:val="1BAC5E42"/>
    <w:rsid w:val="1CFFEB0B"/>
    <w:rsid w:val="1E22DF4E"/>
    <w:rsid w:val="216409B9"/>
    <w:rsid w:val="22EEA679"/>
    <w:rsid w:val="2E79AA6A"/>
    <w:rsid w:val="31E2B437"/>
    <w:rsid w:val="3841B442"/>
    <w:rsid w:val="39BEE293"/>
    <w:rsid w:val="3D430B6A"/>
    <w:rsid w:val="50B7BD21"/>
    <w:rsid w:val="5356546B"/>
    <w:rsid w:val="5CD5F462"/>
    <w:rsid w:val="5D5F0787"/>
    <w:rsid w:val="5F26F04F"/>
    <w:rsid w:val="6BBD8FBA"/>
    <w:rsid w:val="6E151F32"/>
    <w:rsid w:val="729FFCDC"/>
    <w:rsid w:val="78DA87B7"/>
    <w:rsid w:val="7F4885D5"/>
    <w:rsid w:val="7FA6D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CF6993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table" w:styleId="PlainTable2">
    <w:name w:val="Plain Table 2"/>
    <w:basedOn w:val="TableNormal"/>
    <w:uiPriority w:val="42"/>
    <w:rsid w:val="009246C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5">
    <w:name w:val="Plain Table 5"/>
    <w:basedOn w:val="TableNormal"/>
    <w:uiPriority w:val="45"/>
    <w:rsid w:val="009246C4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9246C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ListTable2-Accent6">
    <w:name w:val="List Table 2 Accent 6"/>
    <w:basedOn w:val="TableNormal"/>
    <w:uiPriority w:val="47"/>
    <w:rsid w:val="009246C4"/>
    <w:tblPr>
      <w:tblStyleRowBandSize w:val="1"/>
      <w:tblStyleColBandSize w:val="1"/>
      <w:tblBorders>
        <w:top w:val="single" w:sz="4" w:space="0" w:color="C0BABA" w:themeColor="accent6" w:themeTint="99"/>
        <w:bottom w:val="single" w:sz="4" w:space="0" w:color="C0BABA" w:themeColor="accent6" w:themeTint="99"/>
        <w:insideH w:val="single" w:sz="4" w:space="0" w:color="C0BABA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420ED"/>
    <w:rPr>
      <w:color w:val="70440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mailto:colm.oneill@setu.ie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C00297178@setu.ie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caoimheob24@gmail.com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://www.linkedin.com/in/caoimhe-o-brien-8808b530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oim\AppData\Local\Microsoft\Office\16.0\DTS\en-IE%7b46D0B8F2-3220-44B8-B5E0-8A586A755446%7d\%7bE35F86D8-40BA-4B7C-93A7-DFA82A8F8EE6%7dtf00546271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7CDAA06550E4DD382D226BDAEF8BD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939FDD-413A-499D-9053-2F7C023F8469}"/>
      </w:docPartPr>
      <w:docPartBody>
        <w:p w:rsidR="00B67FB2" w:rsidRDefault="00B67FB2">
          <w:pPr>
            <w:pStyle w:val="17CDAA06550E4DD382D226BDAEF8BD6E"/>
          </w:pPr>
          <w:r w:rsidRPr="00D5459D">
            <w:t>Profile</w:t>
          </w:r>
        </w:p>
      </w:docPartBody>
    </w:docPart>
    <w:docPart>
      <w:docPartPr>
        <w:name w:val="0FA115462B3845EC999BBEAA6F873D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D598E7-7917-44C0-BBE5-9C00E8796C9B}"/>
      </w:docPartPr>
      <w:docPartBody>
        <w:p w:rsidR="00B67FB2" w:rsidRDefault="00B67FB2">
          <w:pPr>
            <w:pStyle w:val="0FA115462B3845EC999BBEAA6F873D3D"/>
          </w:pPr>
          <w:r w:rsidRPr="00CB0055">
            <w:t>Contact</w:t>
          </w:r>
        </w:p>
      </w:docPartBody>
    </w:docPart>
    <w:docPart>
      <w:docPartPr>
        <w:name w:val="871D24F9D7434330BDDDC0DD5EAF2B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9A2250-7CE5-43DB-8E76-EB1BB4975EC7}"/>
      </w:docPartPr>
      <w:docPartBody>
        <w:p w:rsidR="00B67FB2" w:rsidRDefault="00B67FB2">
          <w:pPr>
            <w:pStyle w:val="871D24F9D7434330BDDDC0DD5EAF2B89"/>
          </w:pPr>
          <w:r w:rsidRPr="004D3011">
            <w:t>PHONE:</w:t>
          </w:r>
        </w:p>
      </w:docPartBody>
    </w:docPart>
    <w:docPart>
      <w:docPartPr>
        <w:name w:val="0FEEE0097FAC4128886BDF4D5CE7DE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9C8E09-E651-4ADF-A709-5829F91F4D7E}"/>
      </w:docPartPr>
      <w:docPartBody>
        <w:p w:rsidR="00B67FB2" w:rsidRDefault="00B67FB2">
          <w:pPr>
            <w:pStyle w:val="0FEEE0097FAC4128886BDF4D5CE7DE35"/>
          </w:pPr>
          <w:r w:rsidRPr="004D3011">
            <w:t>EMAIL:</w:t>
          </w:r>
        </w:p>
      </w:docPartBody>
    </w:docPart>
    <w:docPart>
      <w:docPartPr>
        <w:name w:val="BDA585A9C9C34234B2415D7DD0AB2E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75074A-1272-4E7C-8066-36AFE6E0827A}"/>
      </w:docPartPr>
      <w:docPartBody>
        <w:p w:rsidR="00B67FB2" w:rsidRDefault="00B67FB2">
          <w:pPr>
            <w:pStyle w:val="BDA585A9C9C34234B2415D7DD0AB2E70"/>
          </w:pPr>
          <w:r w:rsidRPr="00CB0055">
            <w:t>Hobbies</w:t>
          </w:r>
        </w:p>
      </w:docPartBody>
    </w:docPart>
    <w:docPart>
      <w:docPartPr>
        <w:name w:val="4C369DA5E86241788125BACA83A562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933B18-039E-4CA5-976B-4D699975B955}"/>
      </w:docPartPr>
      <w:docPartBody>
        <w:p w:rsidR="00B67FB2" w:rsidRDefault="00B67FB2">
          <w:pPr>
            <w:pStyle w:val="4C369DA5E86241788125BACA83A562D8"/>
          </w:pPr>
          <w:r w:rsidRPr="00036450">
            <w:t>EDUCATION</w:t>
          </w:r>
        </w:p>
      </w:docPartBody>
    </w:docPart>
    <w:docPart>
      <w:docPartPr>
        <w:name w:val="123EAF03505943D1AA4D29465E7B6C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15C696-7C5F-4CA5-805B-C367EEE58889}"/>
      </w:docPartPr>
      <w:docPartBody>
        <w:p w:rsidR="00B67FB2" w:rsidRDefault="00B67FB2">
          <w:pPr>
            <w:pStyle w:val="123EAF03505943D1AA4D29465E7B6CD8"/>
          </w:pPr>
          <w:r w:rsidRPr="00036450">
            <w:t>WORK EXPERIENCE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Cambria"/>
    <w:panose1 w:val="00000000000000000000"/>
    <w:charset w:val="00"/>
    <w:family w:val="roman"/>
    <w:notTrueType/>
    <w:pitch w:val="default"/>
  </w:font>
  <w:font w:name="Meiryo">
    <w:altName w:val="メイリオ"/>
    <w:panose1 w:val="00000000000000000000"/>
    <w:charset w:val="80"/>
    <w:family w:val="roman"/>
    <w:notTrueType/>
    <w:pitch w:val="default"/>
  </w:font>
  <w:font w:name="Aptos">
    <w:panose1 w:val="00000000000000000000"/>
    <w:charset w:val="00"/>
    <w:family w:val="roman"/>
    <w:notTrueType/>
    <w:pitch w:val="default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FB2"/>
    <w:rsid w:val="00196D28"/>
    <w:rsid w:val="0033443B"/>
    <w:rsid w:val="0041475A"/>
    <w:rsid w:val="005D4705"/>
    <w:rsid w:val="00740EE0"/>
    <w:rsid w:val="00743FD6"/>
    <w:rsid w:val="00761CC4"/>
    <w:rsid w:val="00B67FB2"/>
    <w:rsid w:val="00CB538E"/>
    <w:rsid w:val="00F147AD"/>
    <w:rsid w:val="00F62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E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156082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kern w:val="0"/>
      <w:sz w:val="22"/>
      <w:szCs w:val="26"/>
      <w:lang w:val="en-US"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7CDAA06550E4DD382D226BDAEF8BD6E">
    <w:name w:val="17CDAA06550E4DD382D226BDAEF8BD6E"/>
  </w:style>
  <w:style w:type="paragraph" w:customStyle="1" w:styleId="0FA115462B3845EC999BBEAA6F873D3D">
    <w:name w:val="0FA115462B3845EC999BBEAA6F873D3D"/>
  </w:style>
  <w:style w:type="paragraph" w:customStyle="1" w:styleId="871D24F9D7434330BDDDC0DD5EAF2B89">
    <w:name w:val="871D24F9D7434330BDDDC0DD5EAF2B89"/>
  </w:style>
  <w:style w:type="paragraph" w:customStyle="1" w:styleId="0FEEE0097FAC4128886BDF4D5CE7DE35">
    <w:name w:val="0FEEE0097FAC4128886BDF4D5CE7DE35"/>
  </w:style>
  <w:style w:type="character" w:styleId="Hyperlink">
    <w:name w:val="Hyperlink"/>
    <w:basedOn w:val="DefaultParagraphFont"/>
    <w:uiPriority w:val="99"/>
    <w:unhideWhenUsed/>
    <w:rPr>
      <w:color w:val="BF4E14" w:themeColor="accent2" w:themeShade="BF"/>
      <w:u w:val="single"/>
    </w:rPr>
  </w:style>
  <w:style w:type="paragraph" w:customStyle="1" w:styleId="BDA585A9C9C34234B2415D7DD0AB2E70">
    <w:name w:val="BDA585A9C9C34234B2415D7DD0AB2E70"/>
  </w:style>
  <w:style w:type="paragraph" w:customStyle="1" w:styleId="4C369DA5E86241788125BACA83A562D8">
    <w:name w:val="4C369DA5E86241788125BACA83A562D8"/>
  </w:style>
  <w:style w:type="paragraph" w:customStyle="1" w:styleId="123EAF03505943D1AA4D29465E7B6CD8">
    <w:name w:val="123EAF03505943D1AA4D29465E7B6CD8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kern w:val="0"/>
      <w:sz w:val="22"/>
      <w:szCs w:val="26"/>
      <w:lang w:val="en-US" w:eastAsia="ja-JP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tf-8"/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4EB2AD-9B48-400D-9FD6-ECF678D9F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{E35F86D8-40BA-4B7C-93A7-DFA82A8F8EE6}tf00546271_win32.dotx</Template>
  <TotalTime>0</TotalTime>
  <Pages>1</Pages>
  <Words>396</Words>
  <Characters>2259</Characters>
  <Application>Microsoft Office Word</Application>
  <DocSecurity>4</DocSecurity>
  <Lines>18</Lines>
  <Paragraphs>5</Paragraphs>
  <ScaleCrop>false</ScaleCrop>
  <Company/>
  <LinksUpToDate>false</LinksUpToDate>
  <CharactersWithSpaces>2650</CharactersWithSpaces>
  <SharedDoc>false</SharedDoc>
  <HLinks>
    <vt:vector size="24" baseType="variant">
      <vt:variant>
        <vt:i4>6553623</vt:i4>
      </vt:variant>
      <vt:variant>
        <vt:i4>9</vt:i4>
      </vt:variant>
      <vt:variant>
        <vt:i4>0</vt:i4>
      </vt:variant>
      <vt:variant>
        <vt:i4>5</vt:i4>
      </vt:variant>
      <vt:variant>
        <vt:lpwstr>mailto:colm.oneill@setu.ie</vt:lpwstr>
      </vt:variant>
      <vt:variant>
        <vt:lpwstr/>
      </vt:variant>
      <vt:variant>
        <vt:i4>5046385</vt:i4>
      </vt:variant>
      <vt:variant>
        <vt:i4>6</vt:i4>
      </vt:variant>
      <vt:variant>
        <vt:i4>0</vt:i4>
      </vt:variant>
      <vt:variant>
        <vt:i4>5</vt:i4>
      </vt:variant>
      <vt:variant>
        <vt:lpwstr>mailto:C00297178@setu.ie</vt:lpwstr>
      </vt:variant>
      <vt:variant>
        <vt:lpwstr/>
      </vt:variant>
      <vt:variant>
        <vt:i4>5505138</vt:i4>
      </vt:variant>
      <vt:variant>
        <vt:i4>3</vt:i4>
      </vt:variant>
      <vt:variant>
        <vt:i4>0</vt:i4>
      </vt:variant>
      <vt:variant>
        <vt:i4>5</vt:i4>
      </vt:variant>
      <vt:variant>
        <vt:lpwstr>mailto:caoimheob24@gmail.com</vt:lpwstr>
      </vt:variant>
      <vt:variant>
        <vt:lpwstr/>
      </vt:variant>
      <vt:variant>
        <vt:i4>4522063</vt:i4>
      </vt:variant>
      <vt:variant>
        <vt:i4>0</vt:i4>
      </vt:variant>
      <vt:variant>
        <vt:i4>0</vt:i4>
      </vt:variant>
      <vt:variant>
        <vt:i4>5</vt:i4>
      </vt:variant>
      <vt:variant>
        <vt:lpwstr>http://www.linkedin.com/in/caoimhe-o-brien-8808b5307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3</cp:revision>
  <dcterms:created xsi:type="dcterms:W3CDTF">2024-05-07T16:24:00Z</dcterms:created>
  <dcterms:modified xsi:type="dcterms:W3CDTF">2025-02-27T15:32:00Z</dcterms:modified>
</cp:coreProperties>
</file>